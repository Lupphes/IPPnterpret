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E81D" w14:textId="27CD427D" w:rsidR="00060D8F" w:rsidRPr="00584083" w:rsidRDefault="008B2ECA" w:rsidP="005F61D3">
      <w:pPr>
        <w:pStyle w:val="Heading1"/>
      </w:pPr>
      <w:sdt>
        <w:sdtPr>
          <w:id w:val="318858447"/>
          <w:placeholder>
            <w:docPart w:val="6C8CEFCB2B00484992CE537BACA46594"/>
          </w:placeholder>
          <w15:appearance w15:val="hidden"/>
        </w:sdtPr>
        <w:sdtEndPr/>
        <w:sdtContent>
          <w:r w:rsidR="006C427E">
            <w:t>Skript parse.php</w:t>
          </w:r>
        </w:sdtContent>
      </w:sdt>
    </w:p>
    <w:p w14:paraId="7C982E8D" w14:textId="614E3C9C" w:rsidR="005566E0" w:rsidRPr="00342B81" w:rsidRDefault="006C427E" w:rsidP="00AB6DE8">
      <w:pPr>
        <w:jc w:val="left"/>
      </w:pPr>
      <w:r>
        <w:t>Skript parse.php je navržen s částečným využitím konečného automatu, kter</w:t>
      </w:r>
      <w:r w:rsidR="00816105">
        <w:t>ý</w:t>
      </w:r>
      <w:r>
        <w:t xml:space="preserve"> js</w:t>
      </w:r>
      <w:r w:rsidR="00816105">
        <w:t>em</w:t>
      </w:r>
      <w:r>
        <w:t xml:space="preserve"> použil v projektu IFJ v minulém semestru.</w:t>
      </w:r>
      <w:r w:rsidR="00AB6DE8">
        <w:br/>
        <w:t xml:space="preserve">Skript nejprve rozloží vstup na jednotlivé řádky, kde odstraní prázdné řádky a </w:t>
      </w:r>
      <w:r w:rsidR="00B3091B">
        <w:t>komentáře,</w:t>
      </w:r>
      <w:r w:rsidR="00AB6DE8">
        <w:t xml:space="preserve"> aby </w:t>
      </w:r>
      <w:r w:rsidR="00B3091B">
        <w:t xml:space="preserve">mohl pracovat se samotným kódem. Poté jednotlivé řádky na rozdělí na samostatná </w:t>
      </w:r>
      <w:r w:rsidR="004834C0">
        <w:t>slova,</w:t>
      </w:r>
      <w:r w:rsidR="00B3091B">
        <w:t xml:space="preserve"> která jsou předána </w:t>
      </w:r>
      <w:r w:rsidR="004834C0">
        <w:t>nedokonalému</w:t>
      </w:r>
      <w:r w:rsidR="00B3091B">
        <w:t xml:space="preserve"> konečnému automatu</w:t>
      </w:r>
      <w:r w:rsidR="004834C0">
        <w:t>, který podle názvu instrukce rozpozná a validuje jednotlivé parametry</w:t>
      </w:r>
      <w:r w:rsidR="00342B81">
        <w:t xml:space="preserve"> a jejich počet</w:t>
      </w:r>
      <w:r w:rsidR="004834C0">
        <w:t>.</w:t>
      </w:r>
      <w:r w:rsidR="004834C0">
        <w:br/>
        <w:t xml:space="preserve">Každý </w:t>
      </w:r>
      <w:r w:rsidR="00342B81">
        <w:t>argument</w:t>
      </w:r>
      <w:r w:rsidR="004834C0">
        <w:t xml:space="preserve"> jednotlivé instrukce </w:t>
      </w:r>
      <w:r w:rsidR="00342B81">
        <w:t>je postupně validován svou vlastní funkcí</w:t>
      </w:r>
      <w:r w:rsidR="004834C0">
        <w:t xml:space="preserve"> (</w:t>
      </w:r>
      <w:r w:rsidR="004834C0" w:rsidRPr="004834C0">
        <w:t>funkce jsou okomentované a lze</w:t>
      </w:r>
      <w:r w:rsidR="004834C0">
        <w:t xml:space="preserve"> </w:t>
      </w:r>
      <w:r w:rsidR="00342B81">
        <w:t xml:space="preserve">si je prohlédnout v kódu). </w:t>
      </w:r>
      <w:r w:rsidR="00342B81" w:rsidRPr="00342B81">
        <w:t xml:space="preserve">Validace je řešena buď </w:t>
      </w:r>
      <w:r w:rsidR="00342B81">
        <w:t xml:space="preserve">regex řetězcem nebo rozkládáním </w:t>
      </w:r>
      <w:r w:rsidR="005566E0">
        <w:t>řetězce a postupnou verifikací všech možností.</w:t>
      </w:r>
      <w:r w:rsidR="005566E0">
        <w:br/>
        <w:t xml:space="preserve">Vše je nakonec zapsáno pomocí XMLWriteru a pomocí echo </w:t>
      </w:r>
      <w:r w:rsidR="00816105">
        <w:t>posláno</w:t>
      </w:r>
      <w:r w:rsidR="005566E0">
        <w:t xml:space="preserve"> do </w:t>
      </w:r>
      <w:r w:rsidR="008A6C3D">
        <w:t>STDOUT</w:t>
      </w:r>
      <w:r w:rsidR="005566E0">
        <w:t>.</w:t>
      </w:r>
    </w:p>
    <w:p w14:paraId="7CFE220F" w14:textId="4F795FF8" w:rsidR="006C427E" w:rsidRDefault="006C427E" w:rsidP="008A6C3D">
      <w:pPr>
        <w:pStyle w:val="Heading2"/>
        <w:spacing w:after="0"/>
      </w:pPr>
      <w:r>
        <w:t xml:space="preserve">Funkce </w:t>
      </w:r>
    </w:p>
    <w:p w14:paraId="7E6395C4" w14:textId="193CEEA6" w:rsidR="005566E0" w:rsidRDefault="005566E0" w:rsidP="005566E0">
      <w:pPr>
        <w:pStyle w:val="ListParagraph"/>
        <w:numPr>
          <w:ilvl w:val="0"/>
          <w:numId w:val="36"/>
        </w:numPr>
      </w:pPr>
      <w:r w:rsidRPr="005F61D3">
        <w:rPr>
          <w:rFonts w:ascii="Consolas" w:hAnsi="Consolas"/>
          <w:sz w:val="20"/>
          <w:szCs w:val="22"/>
        </w:rPr>
        <w:t>argumentsValidation($argv)</w:t>
      </w:r>
      <w:r>
        <w:t xml:space="preserve"> – Rozhodl jsem se kvůli jednoduchosti vytvořit vstupních parametrů vytvořit si vlastní funkci pro zpracování parametrů a nepoužít getOpt. </w:t>
      </w:r>
      <w:r w:rsidR="008A6C3D">
        <w:t>Funkce</w:t>
      </w:r>
      <w:r>
        <w:t xml:space="preserve"> je velice jednoduchá a </w:t>
      </w:r>
      <w:r w:rsidR="008A6C3D">
        <w:t xml:space="preserve">rozpozná, </w:t>
      </w:r>
      <w:r w:rsidR="008A6C3D" w:rsidRPr="008A6C3D">
        <w:t>zda byl ro</w:t>
      </w:r>
      <w:r w:rsidR="008A6C3D">
        <w:t xml:space="preserve">zpoznán parametr </w:t>
      </w:r>
      <w:r w:rsidR="008A6C3D">
        <w:rPr>
          <w:rFonts w:ascii="Consolas" w:hAnsi="Consolas"/>
        </w:rPr>
        <w:t>--</w:t>
      </w:r>
      <w:r w:rsidR="008A6C3D" w:rsidRPr="008A6C3D">
        <w:rPr>
          <w:rFonts w:ascii="Consolas" w:hAnsi="Consolas"/>
          <w:lang w:val="en-US"/>
        </w:rPr>
        <w:t>help</w:t>
      </w:r>
      <w:r w:rsidR="008A6C3D">
        <w:rPr>
          <w:rFonts w:ascii="Consolas" w:hAnsi="Consolas"/>
        </w:rPr>
        <w:t xml:space="preserve"> </w:t>
      </w:r>
      <w:r w:rsidR="008A6C3D" w:rsidRPr="008A6C3D">
        <w:t>či nebyl zadán žádný</w:t>
      </w:r>
      <w:r w:rsidR="008A6C3D">
        <w:t>. V opačném případě vyhlásí chybu.</w:t>
      </w:r>
    </w:p>
    <w:p w14:paraId="0C1D2D01" w14:textId="3B266200" w:rsidR="005566E0" w:rsidRDefault="008A6C3D" w:rsidP="005566E0">
      <w:pPr>
        <w:pStyle w:val="ListParagraph"/>
        <w:numPr>
          <w:ilvl w:val="0"/>
          <w:numId w:val="36"/>
        </w:numPr>
      </w:pPr>
      <w:r w:rsidRPr="005F61D3">
        <w:rPr>
          <w:rFonts w:ascii="Consolas" w:hAnsi="Consolas"/>
          <w:sz w:val="20"/>
          <w:szCs w:val="22"/>
        </w:rPr>
        <w:t>commentsTrim($line)</w:t>
      </w:r>
      <w:r w:rsidRPr="005F61D3">
        <w:rPr>
          <w:sz w:val="20"/>
          <w:szCs w:val="22"/>
        </w:rPr>
        <w:t xml:space="preserve"> </w:t>
      </w:r>
      <w:r>
        <w:t>–</w:t>
      </w:r>
      <w:r w:rsidR="005F61D3">
        <w:t xml:space="preserve"> O</w:t>
      </w:r>
      <w:r>
        <w:t>dstraní všechny komentáře, které jsou zapsané v kódu.</w:t>
      </w:r>
    </w:p>
    <w:p w14:paraId="6D6F5BEF" w14:textId="54DA35D6" w:rsidR="008A6C3D" w:rsidRDefault="008A6C3D" w:rsidP="005566E0">
      <w:pPr>
        <w:pStyle w:val="ListParagraph"/>
        <w:numPr>
          <w:ilvl w:val="0"/>
          <w:numId w:val="36"/>
        </w:numPr>
      </w:pPr>
      <w:proofErr w:type="spellStart"/>
      <w:r w:rsidRPr="005F61D3">
        <w:rPr>
          <w:rFonts w:ascii="Consolas" w:hAnsi="Consolas"/>
          <w:sz w:val="20"/>
          <w:szCs w:val="22"/>
        </w:rPr>
        <w:t>headerValidation</w:t>
      </w:r>
      <w:proofErr w:type="spellEnd"/>
      <w:r w:rsidRPr="005F61D3">
        <w:rPr>
          <w:rFonts w:ascii="Consolas" w:hAnsi="Consolas"/>
          <w:sz w:val="20"/>
          <w:szCs w:val="22"/>
        </w:rPr>
        <w:t>($line, $</w:t>
      </w:r>
      <w:proofErr w:type="spellStart"/>
      <w:r w:rsidRPr="005F61D3">
        <w:rPr>
          <w:rFonts w:ascii="Consolas" w:hAnsi="Consolas"/>
          <w:sz w:val="20"/>
          <w:szCs w:val="22"/>
        </w:rPr>
        <w:t>header</w:t>
      </w:r>
      <w:proofErr w:type="spellEnd"/>
      <w:r w:rsidRPr="005F61D3">
        <w:rPr>
          <w:rFonts w:ascii="Consolas" w:hAnsi="Consolas"/>
          <w:sz w:val="20"/>
          <w:szCs w:val="22"/>
        </w:rPr>
        <w:t>)</w:t>
      </w:r>
      <w:r>
        <w:t xml:space="preserve"> –</w:t>
      </w:r>
      <w:r w:rsidR="005F61D3">
        <w:t>V</w:t>
      </w:r>
      <w:r>
        <w:t>alid</w:t>
      </w:r>
      <w:r w:rsidR="0083575B">
        <w:t>uje</w:t>
      </w:r>
      <w:r>
        <w:t xml:space="preserve"> </w:t>
      </w:r>
      <w:proofErr w:type="spellStart"/>
      <w:r>
        <w:t>header</w:t>
      </w:r>
      <w:r w:rsidR="005F61D3">
        <w:t>u</w:t>
      </w:r>
      <w:proofErr w:type="spellEnd"/>
      <w:r>
        <w:t xml:space="preserve"> kódu a značí, pokud už byl nalezen</w:t>
      </w:r>
    </w:p>
    <w:p w14:paraId="6E91EF6E" w14:textId="4B450449" w:rsidR="008A6C3D" w:rsidRDefault="008A6C3D" w:rsidP="005566E0">
      <w:pPr>
        <w:pStyle w:val="ListParagraph"/>
        <w:numPr>
          <w:ilvl w:val="0"/>
          <w:numId w:val="36"/>
        </w:numPr>
      </w:pPr>
      <w:r w:rsidRPr="005F61D3">
        <w:rPr>
          <w:rFonts w:ascii="Consolas" w:hAnsi="Consolas"/>
          <w:sz w:val="20"/>
          <w:szCs w:val="22"/>
        </w:rPr>
        <w:t>generateFile($xml)</w:t>
      </w:r>
      <w:r>
        <w:t xml:space="preserve"> –</w:t>
      </w:r>
      <w:r w:rsidR="005F61D3">
        <w:t xml:space="preserve"> G</w:t>
      </w:r>
      <w:r>
        <w:t>eneruje XML soubor na STDOUT. Je zde zakomentovaný způsob i zápisu přímo do souboru.</w:t>
      </w:r>
    </w:p>
    <w:p w14:paraId="13870B31" w14:textId="445B321C" w:rsidR="008A6C3D" w:rsidRDefault="008A6C3D" w:rsidP="005566E0">
      <w:pPr>
        <w:pStyle w:val="ListParagraph"/>
        <w:numPr>
          <w:ilvl w:val="0"/>
          <w:numId w:val="36"/>
        </w:numPr>
      </w:pPr>
      <w:r w:rsidRPr="005F61D3">
        <w:rPr>
          <w:rFonts w:ascii="Consolas" w:hAnsi="Consolas"/>
          <w:sz w:val="20"/>
          <w:szCs w:val="22"/>
        </w:rPr>
        <w:t>checkTypes($argumets)</w:t>
      </w:r>
      <w:r w:rsidR="005F61D3" w:rsidRPr="005F61D3">
        <w:t xml:space="preserve"> </w:t>
      </w:r>
      <w:r>
        <w:t>–</w:t>
      </w:r>
      <w:r w:rsidR="005F61D3">
        <w:t xml:space="preserve"> P</w:t>
      </w:r>
      <w:r>
        <w:t>omocí regexů zjistí, zda typy jednotlivých symbolů a proměnných jsou správné</w:t>
      </w:r>
      <w:r w:rsidR="005F61D3">
        <w:t xml:space="preserve"> a zda odpovídají jednotlivé názvy typů.</w:t>
      </w:r>
    </w:p>
    <w:p w14:paraId="450E7B1F" w14:textId="776D4910" w:rsidR="008A6C3D" w:rsidRDefault="008A6C3D" w:rsidP="005566E0">
      <w:pPr>
        <w:pStyle w:val="ListParagraph"/>
        <w:numPr>
          <w:ilvl w:val="0"/>
          <w:numId w:val="36"/>
        </w:numPr>
      </w:pPr>
      <w:r w:rsidRPr="005F61D3">
        <w:rPr>
          <w:rFonts w:ascii="Consolas" w:hAnsi="Consolas"/>
          <w:sz w:val="20"/>
          <w:szCs w:val="22"/>
        </w:rPr>
        <w:t>varValidator($xml, $split)</w:t>
      </w:r>
      <w:r w:rsidR="005F61D3">
        <w:t xml:space="preserve"> – </w:t>
      </w:r>
      <w:r w:rsidR="00676F4C">
        <w:t xml:space="preserve">Ověřuje přítomnost „@” a </w:t>
      </w:r>
      <w:r w:rsidR="00676F4C" w:rsidRPr="005F61D3">
        <w:t>zda jména odpovídají regexu</w:t>
      </w:r>
      <w:r w:rsidR="00676F4C">
        <w:t>.</w:t>
      </w:r>
    </w:p>
    <w:p w14:paraId="4670375B" w14:textId="5250483B" w:rsidR="008A6C3D" w:rsidRPr="005F61D3" w:rsidRDefault="008A6C3D" w:rsidP="005F61D3">
      <w:pPr>
        <w:pStyle w:val="ListParagraph"/>
        <w:numPr>
          <w:ilvl w:val="0"/>
          <w:numId w:val="36"/>
        </w:numPr>
      </w:pPr>
      <w:r w:rsidRPr="005F61D3">
        <w:rPr>
          <w:rFonts w:ascii="Consolas" w:hAnsi="Consolas"/>
          <w:sz w:val="20"/>
          <w:szCs w:val="22"/>
        </w:rPr>
        <w:t>symbValidator($xml, $split)</w:t>
      </w:r>
      <w:r w:rsidR="005F61D3">
        <w:t xml:space="preserve"> –</w:t>
      </w:r>
      <w:r w:rsidR="00676F4C">
        <w:t xml:space="preserve"> </w:t>
      </w:r>
      <w:r w:rsidR="005F61D3">
        <w:t xml:space="preserve">Ověřuje přítomnost „@” a </w:t>
      </w:r>
      <w:r w:rsidR="005F61D3" w:rsidRPr="005F61D3">
        <w:t xml:space="preserve">zda jména odpovídají </w:t>
      </w:r>
      <w:proofErr w:type="spellStart"/>
      <w:r w:rsidR="005F61D3" w:rsidRPr="005F61D3">
        <w:t>regexu</w:t>
      </w:r>
      <w:proofErr w:type="spellEnd"/>
      <w:r w:rsidR="00676F4C">
        <w:t>, popřípadě správnost názvu paměťových modelů.</w:t>
      </w:r>
    </w:p>
    <w:p w14:paraId="72A50200" w14:textId="119BBBE8" w:rsidR="008A6C3D" w:rsidRPr="005566E0" w:rsidRDefault="008A6C3D" w:rsidP="005566E0">
      <w:pPr>
        <w:pStyle w:val="ListParagraph"/>
        <w:numPr>
          <w:ilvl w:val="0"/>
          <w:numId w:val="36"/>
        </w:numPr>
      </w:pPr>
      <w:r w:rsidRPr="005F61D3">
        <w:rPr>
          <w:rFonts w:ascii="Consolas" w:hAnsi="Consolas"/>
          <w:sz w:val="20"/>
          <w:szCs w:val="22"/>
        </w:rPr>
        <w:t>labelVerify($xml, $split)</w:t>
      </w:r>
      <w:r w:rsidR="00676F4C">
        <w:t xml:space="preserve"> – Ověření názvu návěští pomocí regexu.</w:t>
      </w:r>
    </w:p>
    <w:p w14:paraId="6EFE70E2" w14:textId="4FBA5E4E" w:rsidR="006C427E" w:rsidRPr="004B4DCC" w:rsidRDefault="006C427E" w:rsidP="006C427E">
      <w:pPr>
        <w:pStyle w:val="Heading2"/>
        <w:rPr>
          <w:lang w:val="en-US"/>
        </w:rPr>
      </w:pPr>
      <w:r>
        <w:t>Použité knihovny</w:t>
      </w:r>
      <w:r w:rsidR="005566E0">
        <w:t xml:space="preserve"> a třídy</w:t>
      </w:r>
    </w:p>
    <w:p w14:paraId="57AB4D23" w14:textId="731CBCF9" w:rsidR="00005E09" w:rsidRPr="00584083" w:rsidRDefault="005566E0" w:rsidP="00CC2A4A">
      <w:r>
        <w:t xml:space="preserve">V této části projektu jsem nepoužil žádnou externí třídu. </w:t>
      </w:r>
      <w:r w:rsidR="006C427E">
        <w:t>Hlavní třídu, kterou jsem v projektu použil byl XMLWriter, který využívám na vytvoření XML struktury.</w:t>
      </w:r>
      <w:r>
        <w:t xml:space="preserve"> </w:t>
      </w:r>
    </w:p>
    <w:sectPr w:rsidR="00005E09" w:rsidRPr="00584083" w:rsidSect="00005E09">
      <w:headerReference w:type="default" r:id="rId8"/>
      <w:footerReference w:type="default" r:id="rId9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1D263" w14:textId="77777777" w:rsidR="008B2ECA" w:rsidRDefault="008B2ECA" w:rsidP="00005E09">
      <w:r>
        <w:separator/>
      </w:r>
    </w:p>
    <w:p w14:paraId="7E80E8B7" w14:textId="77777777" w:rsidR="008B2ECA" w:rsidRDefault="008B2ECA" w:rsidP="00005E09"/>
  </w:endnote>
  <w:endnote w:type="continuationSeparator" w:id="0">
    <w:p w14:paraId="118176B3" w14:textId="77777777" w:rsidR="008B2ECA" w:rsidRDefault="008B2ECA" w:rsidP="00005E09">
      <w:r>
        <w:continuationSeparator/>
      </w:r>
    </w:p>
    <w:p w14:paraId="2EB35E23" w14:textId="77777777" w:rsidR="008B2ECA" w:rsidRDefault="008B2ECA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7346E" w14:textId="77777777"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5536423" w14:textId="77777777"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9FDD" w14:textId="77777777" w:rsidR="008B2ECA" w:rsidRDefault="008B2ECA" w:rsidP="00E0682F">
      <w:pPr>
        <w:spacing w:after="120"/>
      </w:pPr>
      <w:r>
        <w:separator/>
      </w:r>
    </w:p>
  </w:footnote>
  <w:footnote w:type="continuationSeparator" w:id="0">
    <w:p w14:paraId="2A2B1D5F" w14:textId="77777777" w:rsidR="008B2ECA" w:rsidRDefault="008B2ECA" w:rsidP="00E0682F">
      <w:pPr>
        <w:spacing w:after="120"/>
      </w:pPr>
      <w:r>
        <w:continuationSeparator/>
      </w:r>
    </w:p>
  </w:footnote>
  <w:footnote w:type="continuationNotice" w:id="1">
    <w:p w14:paraId="07B54835" w14:textId="77777777" w:rsidR="008B2ECA" w:rsidRDefault="008B2ECA" w:rsidP="00E0682F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48D8" w14:textId="6C1F0915" w:rsidR="004B4DCC" w:rsidRPr="002E389B" w:rsidRDefault="004B4DCC" w:rsidP="002E389B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>Implementační dokumentace k</w:t>
    </w:r>
    <w:r w:rsidR="002E389B" w:rsidRPr="002E389B">
      <w:rPr>
        <w:sz w:val="20"/>
        <w:szCs w:val="22"/>
      </w:rPr>
      <w:t> 1.</w:t>
    </w:r>
    <w:r w:rsidRPr="002E389B">
      <w:rPr>
        <w:sz w:val="20"/>
        <w:szCs w:val="22"/>
      </w:rPr>
      <w:t xml:space="preserve"> úloze do IPP 2020/2021</w:t>
    </w:r>
  </w:p>
  <w:p w14:paraId="0DD3B299" w14:textId="34255367" w:rsidR="002E389B" w:rsidRPr="002E389B" w:rsidRDefault="004B4DCC" w:rsidP="002E389B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 xml:space="preserve">Jméno a příjmení: </w:t>
    </w:r>
    <w:r w:rsidR="002E389B" w:rsidRPr="002E389B">
      <w:rPr>
        <w:sz w:val="20"/>
        <w:szCs w:val="22"/>
      </w:rPr>
      <w:t>Ondřej Sloup</w:t>
    </w:r>
  </w:p>
  <w:p w14:paraId="7C1CB530" w14:textId="32603877" w:rsidR="006C427E" w:rsidRPr="002E389B" w:rsidRDefault="004B4DCC" w:rsidP="002E389B">
    <w:pPr>
      <w:pStyle w:val="Header"/>
      <w:spacing w:before="0"/>
      <w:rPr>
        <w:sz w:val="20"/>
        <w:szCs w:val="22"/>
      </w:rPr>
    </w:pPr>
    <w:r w:rsidRPr="002E389B">
      <w:rPr>
        <w:sz w:val="20"/>
        <w:szCs w:val="22"/>
      </w:rPr>
      <w:t xml:space="preserve">Login: </w:t>
    </w:r>
    <w:r w:rsidR="002E389B" w:rsidRPr="002E389B">
      <w:rPr>
        <w:sz w:val="20"/>
        <w:szCs w:val="22"/>
      </w:rPr>
      <w:t>xsloup02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A9E0255"/>
    <w:multiLevelType w:val="hybridMultilevel"/>
    <w:tmpl w:val="5BDE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63C5233"/>
    <w:multiLevelType w:val="multilevel"/>
    <w:tmpl w:val="8DE61AAA"/>
    <w:numStyleLink w:val="Enumerate"/>
  </w:abstractNum>
  <w:abstractNum w:abstractNumId="22" w15:restartNumberingAfterBreak="0">
    <w:nsid w:val="3F2A7AF5"/>
    <w:multiLevelType w:val="multilevel"/>
    <w:tmpl w:val="8DE61AAA"/>
    <w:numStyleLink w:val="Enumerate"/>
  </w:abstractNum>
  <w:abstractNum w:abstractNumId="23" w15:restartNumberingAfterBreak="0">
    <w:nsid w:val="50703152"/>
    <w:multiLevelType w:val="multilevel"/>
    <w:tmpl w:val="59489428"/>
    <w:numStyleLink w:val="Itemize"/>
  </w:abstractNum>
  <w:abstractNum w:abstractNumId="24" w15:restartNumberingAfterBreak="0">
    <w:nsid w:val="5180635D"/>
    <w:multiLevelType w:val="multilevel"/>
    <w:tmpl w:val="8DE61AAA"/>
    <w:numStyleLink w:val="Enumerate"/>
  </w:abstractNum>
  <w:abstractNum w:abstractNumId="25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A326C"/>
    <w:multiLevelType w:val="multilevel"/>
    <w:tmpl w:val="8DE61AAA"/>
    <w:numStyleLink w:val="Enumerate"/>
  </w:abstractNum>
  <w:abstractNum w:abstractNumId="27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685A0B31"/>
    <w:multiLevelType w:val="multilevel"/>
    <w:tmpl w:val="8DE61AAA"/>
    <w:numStyleLink w:val="Enumerate"/>
  </w:abstractNum>
  <w:abstractNum w:abstractNumId="29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25"/>
  </w:num>
  <w:num w:numId="13">
    <w:abstractNumId w:val="29"/>
  </w:num>
  <w:num w:numId="14">
    <w:abstractNumId w:val="19"/>
  </w:num>
  <w:num w:numId="15">
    <w:abstractNumId w:val="20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4"/>
  </w:num>
  <w:num w:numId="24">
    <w:abstractNumId w:val="28"/>
  </w:num>
  <w:num w:numId="25">
    <w:abstractNumId w:val="15"/>
  </w:num>
  <w:num w:numId="26">
    <w:abstractNumId w:val="10"/>
  </w:num>
  <w:num w:numId="27">
    <w:abstractNumId w:val="22"/>
  </w:num>
  <w:num w:numId="28">
    <w:abstractNumId w:val="11"/>
  </w:num>
  <w:num w:numId="29">
    <w:abstractNumId w:val="21"/>
  </w:num>
  <w:num w:numId="30">
    <w:abstractNumId w:val="16"/>
  </w:num>
  <w:num w:numId="31">
    <w:abstractNumId w:val="18"/>
  </w:num>
  <w:num w:numId="32">
    <w:abstractNumId w:val="26"/>
  </w:num>
  <w:num w:numId="33">
    <w:abstractNumId w:val="14"/>
  </w:num>
  <w:num w:numId="34">
    <w:abstractNumId w:val="23"/>
  </w:num>
  <w:num w:numId="35">
    <w:abstractNumId w:val="30"/>
  </w:num>
  <w:num w:numId="3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83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D4A65"/>
    <w:rsid w:val="000E1125"/>
    <w:rsid w:val="000E3162"/>
    <w:rsid w:val="000F1988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2E389B"/>
    <w:rsid w:val="00305348"/>
    <w:rsid w:val="00322C54"/>
    <w:rsid w:val="00342B81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4017E6"/>
    <w:rsid w:val="00401834"/>
    <w:rsid w:val="00433D1D"/>
    <w:rsid w:val="00433E07"/>
    <w:rsid w:val="004437ED"/>
    <w:rsid w:val="004470BC"/>
    <w:rsid w:val="0045016A"/>
    <w:rsid w:val="00461FE3"/>
    <w:rsid w:val="00470512"/>
    <w:rsid w:val="004834C0"/>
    <w:rsid w:val="00486EDB"/>
    <w:rsid w:val="0049432C"/>
    <w:rsid w:val="004B4DC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566E0"/>
    <w:rsid w:val="00564D90"/>
    <w:rsid w:val="005655A8"/>
    <w:rsid w:val="00567772"/>
    <w:rsid w:val="00573F65"/>
    <w:rsid w:val="00581F70"/>
    <w:rsid w:val="00584083"/>
    <w:rsid w:val="00590D07"/>
    <w:rsid w:val="005C26B0"/>
    <w:rsid w:val="005D68B9"/>
    <w:rsid w:val="005E051A"/>
    <w:rsid w:val="005E3CD7"/>
    <w:rsid w:val="005E4867"/>
    <w:rsid w:val="005F5915"/>
    <w:rsid w:val="005F61D3"/>
    <w:rsid w:val="00601FA3"/>
    <w:rsid w:val="00615E80"/>
    <w:rsid w:val="00623814"/>
    <w:rsid w:val="00635D4E"/>
    <w:rsid w:val="00676F4C"/>
    <w:rsid w:val="00683989"/>
    <w:rsid w:val="00695595"/>
    <w:rsid w:val="00697B2C"/>
    <w:rsid w:val="006B2D5D"/>
    <w:rsid w:val="006B657A"/>
    <w:rsid w:val="006C004E"/>
    <w:rsid w:val="006C04DC"/>
    <w:rsid w:val="006C0640"/>
    <w:rsid w:val="006C427E"/>
    <w:rsid w:val="006D1026"/>
    <w:rsid w:val="00712366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16105"/>
    <w:rsid w:val="008217B3"/>
    <w:rsid w:val="00824069"/>
    <w:rsid w:val="0082618E"/>
    <w:rsid w:val="0083575B"/>
    <w:rsid w:val="00882F9C"/>
    <w:rsid w:val="00891B45"/>
    <w:rsid w:val="00892550"/>
    <w:rsid w:val="008A3368"/>
    <w:rsid w:val="008A55A8"/>
    <w:rsid w:val="008A56F7"/>
    <w:rsid w:val="008A654D"/>
    <w:rsid w:val="008A6C3D"/>
    <w:rsid w:val="008B2ECA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32984"/>
    <w:rsid w:val="00A509AA"/>
    <w:rsid w:val="00A67452"/>
    <w:rsid w:val="00A70274"/>
    <w:rsid w:val="00A7608A"/>
    <w:rsid w:val="00A922F9"/>
    <w:rsid w:val="00AA11C5"/>
    <w:rsid w:val="00AB0692"/>
    <w:rsid w:val="00AB25FB"/>
    <w:rsid w:val="00AB6DE8"/>
    <w:rsid w:val="00AE1832"/>
    <w:rsid w:val="00AE38AA"/>
    <w:rsid w:val="00AE5261"/>
    <w:rsid w:val="00AE60B4"/>
    <w:rsid w:val="00AF3739"/>
    <w:rsid w:val="00B030A8"/>
    <w:rsid w:val="00B05256"/>
    <w:rsid w:val="00B21E27"/>
    <w:rsid w:val="00B26BA2"/>
    <w:rsid w:val="00B3091B"/>
    <w:rsid w:val="00B82E41"/>
    <w:rsid w:val="00B86B75"/>
    <w:rsid w:val="00B955E5"/>
    <w:rsid w:val="00B97119"/>
    <w:rsid w:val="00BB611A"/>
    <w:rsid w:val="00BC48D5"/>
    <w:rsid w:val="00BF2B32"/>
    <w:rsid w:val="00C111DC"/>
    <w:rsid w:val="00C26B7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0682F"/>
    <w:rsid w:val="00E121C9"/>
    <w:rsid w:val="00E20672"/>
    <w:rsid w:val="00E315A3"/>
    <w:rsid w:val="00E41067"/>
    <w:rsid w:val="00E675E4"/>
    <w:rsid w:val="00E83EFE"/>
    <w:rsid w:val="00E859B2"/>
    <w:rsid w:val="00E8649C"/>
    <w:rsid w:val="00EA02C0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2D3ED"/>
  <w15:docId w15:val="{8DC82EE2-B155-40EE-BEF8-286B4C56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:lang w:val="cs-CZ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Custom%20Office%20Templates\WordTeX%20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8CEFCB2B00484992CE537BACA4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E7EBE-B807-4E09-A96F-F46DB3A752ED}"/>
      </w:docPartPr>
      <w:docPartBody>
        <w:p w:rsidR="003B60FC" w:rsidRDefault="00810D4D">
          <w:pPr>
            <w:pStyle w:val="6C8CEFCB2B00484992CE537BACA46594"/>
          </w:pPr>
          <w:r>
            <w:t>Problem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4D"/>
    <w:rsid w:val="002E55BE"/>
    <w:rsid w:val="003B60FC"/>
    <w:rsid w:val="008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EFCB2B00484992CE537BACA46594">
    <w:name w:val="6C8CEFCB2B00484992CE537BACA46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58C0-48D1-42E9-850A-2EFFD24E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103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Administrator</dc:creator>
  <cp:keywords/>
  <dc:description/>
  <cp:lastModifiedBy>Ondřej Sloup</cp:lastModifiedBy>
  <cp:revision>7</cp:revision>
  <cp:lastPrinted>2021-03-08T00:56:00Z</cp:lastPrinted>
  <dcterms:created xsi:type="dcterms:W3CDTF">2021-03-07T23:36:00Z</dcterms:created>
  <dcterms:modified xsi:type="dcterms:W3CDTF">2021-03-15T23:40:00Z</dcterms:modified>
</cp:coreProperties>
</file>